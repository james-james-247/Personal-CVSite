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69FB2093" w14:textId="77777777" w:rsidTr="00007728">
        <w:trPr>
          <w:trHeight w:hRule="exact" w:val="1800"/>
        </w:trPr>
        <w:tc>
          <w:tcPr>
            <w:tcW w:w="9360" w:type="dxa"/>
            <w:tcMar>
              <w:top w:w="0" w:type="dxa"/>
              <w:bottom w:w="0" w:type="dxa"/>
            </w:tcMar>
          </w:tcPr>
          <w:p w14:paraId="7E853951" w14:textId="7AF592D5" w:rsidR="00692703" w:rsidRPr="00CF1A49" w:rsidRDefault="00B05E9D" w:rsidP="00913946">
            <w:pPr>
              <w:pStyle w:val="Title"/>
            </w:pPr>
            <w:r>
              <w:t>James</w:t>
            </w:r>
            <w:r w:rsidR="00692703" w:rsidRPr="00CF1A49">
              <w:t xml:space="preserve"> </w:t>
            </w:r>
            <w:r>
              <w:rPr>
                <w:rStyle w:val="IntenseEmphasis"/>
              </w:rPr>
              <w:t>Smith</w:t>
            </w:r>
          </w:p>
          <w:p w14:paraId="57F4E1D8" w14:textId="5908D1F5" w:rsidR="00692703" w:rsidRPr="00CF1A49" w:rsidRDefault="00B05E9D" w:rsidP="00913946">
            <w:pPr>
              <w:pStyle w:val="ContactInfo"/>
              <w:contextualSpacing w:val="0"/>
            </w:pPr>
            <w:r>
              <w:t>07597036390</w:t>
            </w:r>
          </w:p>
          <w:p w14:paraId="6888FA67" w14:textId="3F49E4E9" w:rsidR="00692703" w:rsidRPr="00CF1A49" w:rsidRDefault="00B05E9D" w:rsidP="00913946">
            <w:pPr>
              <w:pStyle w:val="ContactInfoEmphasis"/>
              <w:contextualSpacing w:val="0"/>
            </w:pPr>
            <w:r>
              <w:t>jamessrsmith@outlook.com</w:t>
            </w:r>
          </w:p>
        </w:tc>
      </w:tr>
      <w:tr w:rsidR="009571D8" w:rsidRPr="00CF1A49" w14:paraId="24E20BEF" w14:textId="77777777" w:rsidTr="00692703">
        <w:tc>
          <w:tcPr>
            <w:tcW w:w="9360" w:type="dxa"/>
            <w:tcMar>
              <w:top w:w="432" w:type="dxa"/>
            </w:tcMar>
          </w:tcPr>
          <w:p w14:paraId="621D9B77" w14:textId="77777777" w:rsidR="001755A8" w:rsidRPr="00CF1A49" w:rsidRDefault="008067D6" w:rsidP="00913946">
            <w:pPr>
              <w:contextualSpacing w:val="0"/>
            </w:pPr>
            <w:sdt>
              <w:sdtPr>
                <w:alias w:val="Enter resume text:"/>
                <w:tag w:val="Enter resume text:"/>
                <w:id w:val="695814508"/>
                <w:placeholder>
                  <w:docPart w:val="5C175DE908C24EDCBEDECD90965DA47D"/>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0EF0924A" w14:textId="77777777" w:rsidR="004E01EB" w:rsidRPr="00CF1A49" w:rsidRDefault="008067D6" w:rsidP="004E01EB">
      <w:pPr>
        <w:pStyle w:val="Heading1"/>
      </w:pPr>
      <w:sdt>
        <w:sdtPr>
          <w:alias w:val="Experience:"/>
          <w:tag w:val="Experience:"/>
          <w:id w:val="-1983300934"/>
          <w:placeholder>
            <w:docPart w:val="DB7D99FE93E5455C85EDA7EDE12A3E81"/>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0D4BBD5D" w14:textId="77777777" w:rsidTr="00B05E9D">
        <w:tc>
          <w:tcPr>
            <w:tcW w:w="9290" w:type="dxa"/>
          </w:tcPr>
          <w:p w14:paraId="3E28D8C8" w14:textId="6754299D" w:rsidR="001D0BF1" w:rsidRPr="00CF1A49" w:rsidRDefault="00B05E9D" w:rsidP="001D0BF1">
            <w:pPr>
              <w:pStyle w:val="Heading3"/>
              <w:contextualSpacing w:val="0"/>
              <w:outlineLvl w:val="2"/>
            </w:pPr>
            <w:r>
              <w:t>2020</w:t>
            </w:r>
            <w:r w:rsidR="001D0BF1" w:rsidRPr="00CF1A49">
              <w:t xml:space="preserve"> – </w:t>
            </w:r>
            <w:r>
              <w:t>2022</w:t>
            </w:r>
          </w:p>
          <w:p w14:paraId="40113777" w14:textId="6F717359" w:rsidR="001D0BF1" w:rsidRPr="00CF1A49" w:rsidRDefault="00B05E9D" w:rsidP="001D0BF1">
            <w:pPr>
              <w:pStyle w:val="Heading2"/>
              <w:contextualSpacing w:val="0"/>
              <w:outlineLvl w:val="1"/>
            </w:pPr>
            <w:r>
              <w:t>BArtender</w:t>
            </w:r>
            <w:r w:rsidR="001D0BF1" w:rsidRPr="00CF1A49">
              <w:t xml:space="preserve">, </w:t>
            </w:r>
            <w:r>
              <w:rPr>
                <w:rStyle w:val="SubtleReference"/>
              </w:rPr>
              <w:t>Greene King</w:t>
            </w:r>
          </w:p>
          <w:p w14:paraId="6F899CA8" w14:textId="45ACAB53" w:rsidR="001E3120" w:rsidRPr="00CF1A49" w:rsidRDefault="00CA58C8" w:rsidP="001D0BF1">
            <w:pPr>
              <w:contextualSpacing w:val="0"/>
            </w:pPr>
            <w:r>
              <w:t xml:space="preserve">I worked at a pub in the city center of Nottingham for quite a while. The role required a lot of teamwork and social skills, with some shifts requiring a large amount of running around serving drinks, ensuring every order is correct and served with a smile while also watching out for the dance floor and mopping up any spillages while still serving. However, some shifts were a lot less busy, these shifts especially helped develop my social skills being able to talk to anyone who came in. </w:t>
            </w:r>
          </w:p>
        </w:tc>
      </w:tr>
      <w:tr w:rsidR="00B05E9D" w:rsidRPr="00CF1A49" w14:paraId="4FCC070B" w14:textId="77777777" w:rsidTr="00B05E9D">
        <w:tc>
          <w:tcPr>
            <w:tcW w:w="9290" w:type="dxa"/>
          </w:tcPr>
          <w:p w14:paraId="4A162237" w14:textId="77777777" w:rsidR="00B05E9D" w:rsidRDefault="00B05E9D" w:rsidP="00B05E9D">
            <w:pPr>
              <w:contextualSpacing w:val="0"/>
              <w:outlineLvl w:val="2"/>
              <w:rPr>
                <w:rFonts w:eastAsiaTheme="majorEastAsia" w:cstheme="majorBidi"/>
                <w:b/>
                <w:caps/>
                <w:szCs w:val="24"/>
              </w:rPr>
            </w:pPr>
          </w:p>
          <w:p w14:paraId="475DFC49" w14:textId="700FACE3" w:rsidR="00B05E9D" w:rsidRPr="00B05E9D" w:rsidRDefault="00B05E9D" w:rsidP="00B05E9D">
            <w:pPr>
              <w:contextualSpacing w:val="0"/>
              <w:outlineLvl w:val="2"/>
              <w:rPr>
                <w:rFonts w:eastAsiaTheme="majorEastAsia" w:cstheme="majorBidi"/>
                <w:b/>
                <w:caps/>
                <w:szCs w:val="24"/>
              </w:rPr>
            </w:pPr>
            <w:r w:rsidRPr="00B05E9D">
              <w:rPr>
                <w:rFonts w:eastAsiaTheme="majorEastAsia" w:cstheme="majorBidi"/>
                <w:b/>
                <w:caps/>
                <w:szCs w:val="24"/>
              </w:rPr>
              <w:t>20</w:t>
            </w:r>
            <w:r>
              <w:rPr>
                <w:rFonts w:eastAsiaTheme="majorEastAsia" w:cstheme="majorBidi"/>
                <w:b/>
                <w:caps/>
                <w:szCs w:val="24"/>
              </w:rPr>
              <w:t>19</w:t>
            </w:r>
            <w:r w:rsidRPr="00B05E9D">
              <w:rPr>
                <w:rFonts w:eastAsiaTheme="majorEastAsia" w:cstheme="majorBidi"/>
                <w:b/>
                <w:caps/>
                <w:szCs w:val="24"/>
              </w:rPr>
              <w:t xml:space="preserve"> – 202</w:t>
            </w:r>
            <w:r>
              <w:rPr>
                <w:rFonts w:eastAsiaTheme="majorEastAsia" w:cstheme="majorBidi"/>
                <w:b/>
                <w:caps/>
                <w:szCs w:val="24"/>
              </w:rPr>
              <w:t>1</w:t>
            </w:r>
          </w:p>
          <w:p w14:paraId="41F88372" w14:textId="77777777" w:rsidR="00B05E9D" w:rsidRPr="00CF1A49" w:rsidRDefault="00B05E9D" w:rsidP="00B05E9D">
            <w:pPr>
              <w:pStyle w:val="Heading2"/>
              <w:contextualSpacing w:val="0"/>
              <w:outlineLvl w:val="1"/>
            </w:pPr>
            <w:r>
              <w:t>Mentor &amp; Classroom assistant</w:t>
            </w:r>
            <w:r w:rsidRPr="00CF1A49">
              <w:t xml:space="preserve">, </w:t>
            </w:r>
            <w:r>
              <w:rPr>
                <w:rStyle w:val="SubtleReference"/>
              </w:rPr>
              <w:t>Nottingham trent university (cert)</w:t>
            </w:r>
          </w:p>
          <w:p w14:paraId="603441C5" w14:textId="640C84B6" w:rsidR="00B05E9D" w:rsidRDefault="00193315" w:rsidP="00B05E9D">
            <w:pPr>
              <w:pStyle w:val="Heading3"/>
              <w:outlineLvl w:val="2"/>
            </w:pPr>
            <w:r>
              <w:rPr>
                <w:rFonts w:eastAsiaTheme="minorHAnsi" w:cstheme="minorBidi"/>
                <w:b w:val="0"/>
                <w:caps w:val="0"/>
                <w:szCs w:val="22"/>
              </w:rPr>
              <w:t xml:space="preserve">This role meant that once a week I would hold sessions where first year students could come to see </w:t>
            </w:r>
            <w:r w:rsidR="00DC0B7A">
              <w:rPr>
                <w:rFonts w:eastAsiaTheme="minorHAnsi" w:cstheme="minorBidi"/>
                <w:b w:val="0"/>
                <w:caps w:val="0"/>
                <w:szCs w:val="22"/>
              </w:rPr>
              <w:t>me,</w:t>
            </w:r>
            <w:r>
              <w:rPr>
                <w:rFonts w:eastAsiaTheme="minorHAnsi" w:cstheme="minorBidi"/>
                <w:b w:val="0"/>
                <w:caps w:val="0"/>
                <w:szCs w:val="22"/>
              </w:rPr>
              <w:t xml:space="preserve"> and I could help them with their code or </w:t>
            </w:r>
            <w:r w:rsidR="004379BF">
              <w:rPr>
                <w:rFonts w:eastAsiaTheme="minorHAnsi" w:cstheme="minorBidi"/>
                <w:b w:val="0"/>
                <w:caps w:val="0"/>
                <w:szCs w:val="22"/>
              </w:rPr>
              <w:t xml:space="preserve">help with university </w:t>
            </w:r>
            <w:r w:rsidR="00DC0B7A">
              <w:rPr>
                <w:rFonts w:eastAsiaTheme="minorHAnsi" w:cstheme="minorBidi"/>
                <w:b w:val="0"/>
                <w:caps w:val="0"/>
                <w:szCs w:val="22"/>
              </w:rPr>
              <w:t>life</w:t>
            </w:r>
            <w:r w:rsidR="004379BF">
              <w:rPr>
                <w:rFonts w:eastAsiaTheme="minorHAnsi" w:cstheme="minorBidi"/>
                <w:b w:val="0"/>
                <w:caps w:val="0"/>
                <w:szCs w:val="22"/>
              </w:rPr>
              <w:t xml:space="preserve">. </w:t>
            </w:r>
            <w:r w:rsidR="00DC0B7A">
              <w:rPr>
                <w:rFonts w:eastAsiaTheme="minorHAnsi" w:cstheme="minorBidi"/>
                <w:b w:val="0"/>
                <w:caps w:val="0"/>
                <w:szCs w:val="22"/>
              </w:rPr>
              <w:t xml:space="preserve">As well as twice a week going into first year laboratories and assisting the teacher with their lesson. This role helped me learn to teach someone how to find errors instead of just pointing out the issues and </w:t>
            </w:r>
            <w:r w:rsidR="00B4183B">
              <w:rPr>
                <w:rFonts w:eastAsiaTheme="minorHAnsi" w:cstheme="minorBidi"/>
                <w:b w:val="0"/>
                <w:caps w:val="0"/>
                <w:szCs w:val="22"/>
              </w:rPr>
              <w:t>changing</w:t>
            </w:r>
            <w:r w:rsidR="00DC0B7A">
              <w:rPr>
                <w:rFonts w:eastAsiaTheme="minorHAnsi" w:cstheme="minorBidi"/>
                <w:b w:val="0"/>
                <w:caps w:val="0"/>
                <w:szCs w:val="22"/>
              </w:rPr>
              <w:t xml:space="preserve"> it for them.</w:t>
            </w:r>
          </w:p>
        </w:tc>
      </w:tr>
      <w:tr w:rsidR="00F61DF9" w:rsidRPr="00CF1A49" w14:paraId="46BB279E" w14:textId="77777777" w:rsidTr="00B05E9D">
        <w:tc>
          <w:tcPr>
            <w:tcW w:w="9290" w:type="dxa"/>
            <w:tcMar>
              <w:top w:w="216" w:type="dxa"/>
            </w:tcMar>
          </w:tcPr>
          <w:p w14:paraId="2DAC54A8" w14:textId="52B73C8E" w:rsidR="00F61DF9" w:rsidRPr="00CF1A49" w:rsidRDefault="00B05E9D" w:rsidP="00F61DF9">
            <w:pPr>
              <w:pStyle w:val="Heading3"/>
              <w:contextualSpacing w:val="0"/>
              <w:outlineLvl w:val="2"/>
            </w:pPr>
            <w:r>
              <w:t>201</w:t>
            </w:r>
            <w:r w:rsidR="00DC0561">
              <w:t>6</w:t>
            </w:r>
            <w:r w:rsidR="00F61DF9" w:rsidRPr="00CF1A49">
              <w:t xml:space="preserve"> – </w:t>
            </w:r>
            <w:r>
              <w:t>20</w:t>
            </w:r>
            <w:r w:rsidR="00DC0561">
              <w:t>18</w:t>
            </w:r>
          </w:p>
          <w:p w14:paraId="47386987" w14:textId="1FE13E56" w:rsidR="00F61DF9" w:rsidRPr="00CF1A49" w:rsidRDefault="00DC0561" w:rsidP="00F61DF9">
            <w:pPr>
              <w:pStyle w:val="Heading2"/>
              <w:contextualSpacing w:val="0"/>
              <w:outlineLvl w:val="1"/>
            </w:pPr>
            <w:r>
              <w:t>shop assistant</w:t>
            </w:r>
            <w:r w:rsidR="00F61DF9" w:rsidRPr="00CF1A49">
              <w:t xml:space="preserve">, </w:t>
            </w:r>
            <w:r>
              <w:rPr>
                <w:rStyle w:val="SubtleReference"/>
              </w:rPr>
              <w:t xml:space="preserve">Ashby local </w:t>
            </w:r>
          </w:p>
          <w:p w14:paraId="5A35383B" w14:textId="30F950B8" w:rsidR="00F61DF9" w:rsidRDefault="00B4183B" w:rsidP="00F61DF9">
            <w:r>
              <w:t>Working at my local corner shop whilst studying for me A-levels allowed me to develop social skills for university as well as learning how to work and study at the same time, which would come in handy whilst at a Uni</w:t>
            </w:r>
            <w:r w:rsidR="00E16EE9">
              <w:t xml:space="preserve"> and later in life</w:t>
            </w:r>
            <w:r>
              <w:t>.</w:t>
            </w:r>
          </w:p>
        </w:tc>
      </w:tr>
    </w:tbl>
    <w:sdt>
      <w:sdtPr>
        <w:alias w:val="Education:"/>
        <w:tag w:val="Education:"/>
        <w:id w:val="-1908763273"/>
        <w:placeholder>
          <w:docPart w:val="F51D72983C1448E5B8D7072857744165"/>
        </w:placeholder>
        <w:temporary/>
        <w:showingPlcHdr/>
        <w15:appearance w15:val="hidden"/>
      </w:sdtPr>
      <w:sdtEndPr/>
      <w:sdtContent>
        <w:p w14:paraId="14EBBFBA"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50AECBEB" w14:textId="77777777" w:rsidTr="00B05E9D">
        <w:tc>
          <w:tcPr>
            <w:tcW w:w="9290" w:type="dxa"/>
          </w:tcPr>
          <w:p w14:paraId="3327088E" w14:textId="79E45A55" w:rsidR="001D0BF1" w:rsidRPr="00CF1A49" w:rsidRDefault="008708B6" w:rsidP="001D0BF1">
            <w:pPr>
              <w:pStyle w:val="Heading3"/>
              <w:contextualSpacing w:val="0"/>
              <w:outlineLvl w:val="2"/>
            </w:pPr>
            <w:r>
              <w:t>September</w:t>
            </w:r>
            <w:r w:rsidR="001D0BF1" w:rsidRPr="00CF1A49">
              <w:t xml:space="preserve"> </w:t>
            </w:r>
            <w:r w:rsidR="00B05E9D">
              <w:t>2022</w:t>
            </w:r>
          </w:p>
          <w:p w14:paraId="7B7FFC16" w14:textId="296EEB55" w:rsidR="001D0BF1" w:rsidRPr="00CF1A49" w:rsidRDefault="00B05E9D" w:rsidP="001D0BF1">
            <w:pPr>
              <w:pStyle w:val="Heading2"/>
              <w:contextualSpacing w:val="0"/>
              <w:outlineLvl w:val="1"/>
            </w:pPr>
            <w:r>
              <w:t>Msc Computer systems</w:t>
            </w:r>
            <w:r w:rsidR="001D0BF1" w:rsidRPr="00CF1A49">
              <w:t xml:space="preserve">, </w:t>
            </w:r>
            <w:r>
              <w:rPr>
                <w:rStyle w:val="SubtleReference"/>
              </w:rPr>
              <w:t>Nottingham trent university</w:t>
            </w:r>
          </w:p>
          <w:p w14:paraId="77F6C349" w14:textId="20686C58" w:rsidR="007538DC" w:rsidRPr="00CF1A49" w:rsidRDefault="00AC729D" w:rsidP="007538DC">
            <w:pPr>
              <w:contextualSpacing w:val="0"/>
            </w:pPr>
            <w:r>
              <w:t>Master’s degree in computer systems</w:t>
            </w:r>
            <w:r w:rsidR="008F00F4">
              <w:t xml:space="preserve">, focusing on web development using JavaScript, </w:t>
            </w:r>
            <w:r>
              <w:t>PHP,</w:t>
            </w:r>
            <w:r w:rsidR="008F00F4">
              <w:t xml:space="preserve"> and other libraries such as, jQuery and node.JS. </w:t>
            </w:r>
            <w:r>
              <w:t>Further studying languages such as C#,</w:t>
            </w:r>
            <w:r w:rsidR="00D603F8">
              <w:t xml:space="preserve"> SQL,</w:t>
            </w:r>
            <w:r>
              <w:t xml:space="preserve"> Java, Swift, and Python, using software solutions such as Unity, Android Studio. As well as proper project planning, system lifecycle and design, learning Photoshop, Adobe XD, and other design software. </w:t>
            </w:r>
            <w:r w:rsidR="008F00F4">
              <w:t xml:space="preserve">  </w:t>
            </w:r>
          </w:p>
        </w:tc>
      </w:tr>
      <w:tr w:rsidR="00F61DF9" w:rsidRPr="00CF1A49" w14:paraId="737C38AC" w14:textId="77777777" w:rsidTr="00B05E9D">
        <w:tc>
          <w:tcPr>
            <w:tcW w:w="9290" w:type="dxa"/>
            <w:tcMar>
              <w:top w:w="216" w:type="dxa"/>
            </w:tcMar>
          </w:tcPr>
          <w:p w14:paraId="5CD1CEB6" w14:textId="01D8CAA7" w:rsidR="00F61DF9" w:rsidRPr="00CF1A49" w:rsidRDefault="00B05E9D" w:rsidP="00F61DF9">
            <w:pPr>
              <w:pStyle w:val="Heading3"/>
              <w:contextualSpacing w:val="0"/>
              <w:outlineLvl w:val="2"/>
            </w:pPr>
            <w:r>
              <w:t>september</w:t>
            </w:r>
            <w:r w:rsidR="00F61DF9" w:rsidRPr="00CF1A49">
              <w:t xml:space="preserve"> </w:t>
            </w:r>
            <w:r>
              <w:t>2021</w:t>
            </w:r>
          </w:p>
          <w:p w14:paraId="77F3FBDF" w14:textId="77673A2B" w:rsidR="00F61DF9" w:rsidRPr="00CF1A49" w:rsidRDefault="00B05E9D" w:rsidP="00F61DF9">
            <w:pPr>
              <w:pStyle w:val="Heading2"/>
              <w:contextualSpacing w:val="0"/>
              <w:outlineLvl w:val="1"/>
            </w:pPr>
            <w:r>
              <w:t>bsc computing</w:t>
            </w:r>
            <w:r w:rsidR="00F61DF9" w:rsidRPr="00CF1A49">
              <w:t xml:space="preserve">, </w:t>
            </w:r>
            <w:r>
              <w:rPr>
                <w:rStyle w:val="SubtleReference"/>
              </w:rPr>
              <w:t>nottingham trent university</w:t>
            </w:r>
          </w:p>
          <w:p w14:paraId="66129F75" w14:textId="43C416C1" w:rsidR="00F61DF9" w:rsidRDefault="00FF4D33" w:rsidP="00F61DF9">
            <w:r>
              <w:lastRenderedPageBreak/>
              <w:t>Bachelor’s in computing</w:t>
            </w:r>
            <w:r w:rsidR="00AB02F7">
              <w:t xml:space="preserve">, a course that covered large variety of computing sectors. Modules covered include languages such as C#, JavaScript, Java including Kotlin, Python, PHP, SQL and working with </w:t>
            </w:r>
            <w:r w:rsidR="00B73B88">
              <w:t>G</w:t>
            </w:r>
            <w:r w:rsidR="00AB02F7">
              <w:t>oogle cloud platform and Microsoft Azure.</w:t>
            </w:r>
            <w:r w:rsidR="008119CE">
              <w:t xml:space="preserve"> Furthermore, proper system life cycle and project design was also covered.</w:t>
            </w:r>
            <w:r w:rsidR="004D227A">
              <w:t xml:space="preserve"> Completed with a High 2.1 and a </w:t>
            </w:r>
            <w:r w:rsidR="00B821B5">
              <w:t>High 1</w:t>
            </w:r>
            <w:r w:rsidR="00B821B5" w:rsidRPr="00B821B5">
              <w:rPr>
                <w:vertAlign w:val="superscript"/>
              </w:rPr>
              <w:t>st</w:t>
            </w:r>
            <w:r w:rsidR="00B821B5">
              <w:t xml:space="preserve"> in my Dissertation which covered benefits and negatives of owning your own data compared to subscription services, accompanied by a self-hosted, one click setup, cloud storage system that could be run on any device.  </w:t>
            </w:r>
          </w:p>
        </w:tc>
      </w:tr>
    </w:tbl>
    <w:sdt>
      <w:sdtPr>
        <w:alias w:val="Skills:"/>
        <w:tag w:val="Skills:"/>
        <w:id w:val="-1392877668"/>
        <w:placeholder>
          <w:docPart w:val="E3E733E5DAE14DB2A43D778DEB09D878"/>
        </w:placeholder>
        <w:temporary/>
        <w:showingPlcHdr/>
        <w15:appearance w15:val="hidden"/>
      </w:sdtPr>
      <w:sdtEndPr/>
      <w:sdtContent>
        <w:p w14:paraId="7F971145"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13128328" w14:textId="77777777" w:rsidTr="00CF1A49">
        <w:tc>
          <w:tcPr>
            <w:tcW w:w="4675" w:type="dxa"/>
          </w:tcPr>
          <w:p w14:paraId="617E8EC2" w14:textId="752739F4" w:rsidR="001E3120" w:rsidRPr="006E1507" w:rsidRDefault="00F04D91" w:rsidP="00F04D91">
            <w:pPr>
              <w:pStyle w:val="ListBullet"/>
              <w:contextualSpacing w:val="0"/>
            </w:pPr>
            <w:r>
              <w:t>Communication Skills with both customers and colleagues</w:t>
            </w:r>
          </w:p>
          <w:p w14:paraId="41BEC395" w14:textId="77777777" w:rsidR="001F4E6D" w:rsidRDefault="00F04D91" w:rsidP="006E1507">
            <w:pPr>
              <w:pStyle w:val="ListBullet"/>
              <w:contextualSpacing w:val="0"/>
            </w:pPr>
            <w:r>
              <w:t xml:space="preserve">Leadership, having led many mentor sessions and training new bartenders I find leading people quite easy </w:t>
            </w:r>
          </w:p>
          <w:p w14:paraId="4F378AB5" w14:textId="43EAD252" w:rsidR="009A5F20" w:rsidRPr="006E1507" w:rsidRDefault="009A5F20" w:rsidP="006E1507">
            <w:pPr>
              <w:pStyle w:val="ListBullet"/>
              <w:contextualSpacing w:val="0"/>
            </w:pPr>
            <w:r>
              <w:t xml:space="preserve">High attention to detail </w:t>
            </w:r>
          </w:p>
        </w:tc>
        <w:tc>
          <w:tcPr>
            <w:tcW w:w="4675" w:type="dxa"/>
            <w:tcMar>
              <w:left w:w="360" w:type="dxa"/>
            </w:tcMar>
          </w:tcPr>
          <w:p w14:paraId="50BCB237" w14:textId="4CDCC575" w:rsidR="00F04D91" w:rsidRDefault="00AE6CDC" w:rsidP="006E1507">
            <w:pPr>
              <w:pStyle w:val="ListBullet"/>
              <w:contextualSpacing w:val="0"/>
            </w:pPr>
            <w:r>
              <w:t>O</w:t>
            </w:r>
            <w:r w:rsidR="0071392B">
              <w:t>perating System</w:t>
            </w:r>
            <w:r>
              <w:t xml:space="preserve"> proficiency – Windows, Multiple Linux Distros and Mac</w:t>
            </w:r>
          </w:p>
          <w:p w14:paraId="11DCFF3B" w14:textId="7CE74E88" w:rsidR="001E3120" w:rsidRPr="006E1507" w:rsidRDefault="00B17E6E" w:rsidP="006E1507">
            <w:pPr>
              <w:pStyle w:val="ListBullet"/>
              <w:contextualSpacing w:val="0"/>
            </w:pPr>
            <w:r>
              <w:t>Extremely good at and enjoy teamwork</w:t>
            </w:r>
          </w:p>
          <w:p w14:paraId="663825E4" w14:textId="1ED7482B" w:rsidR="001E3120" w:rsidRPr="006E1507" w:rsidRDefault="00B17E6E" w:rsidP="006E1507">
            <w:pPr>
              <w:pStyle w:val="ListBullet"/>
              <w:contextualSpacing w:val="0"/>
            </w:pPr>
            <w:r>
              <w:t>Great at problem solving thanks to far too many hours of coding applications to “simplify” home life activities</w:t>
            </w:r>
          </w:p>
        </w:tc>
      </w:tr>
    </w:tbl>
    <w:sdt>
      <w:sdtPr>
        <w:alias w:val="Activities:"/>
        <w:tag w:val="Activities:"/>
        <w:id w:val="1223332893"/>
        <w:placeholder>
          <w:docPart w:val="E0904425BFF5474FBF061D8B6E46C679"/>
        </w:placeholder>
        <w:temporary/>
        <w:showingPlcHdr/>
        <w15:appearance w15:val="hidden"/>
      </w:sdtPr>
      <w:sdtEndPr/>
      <w:sdtContent>
        <w:p w14:paraId="483E5B84" w14:textId="77777777" w:rsidR="00AD782D" w:rsidRPr="00CF1A49" w:rsidRDefault="0062312F" w:rsidP="0062312F">
          <w:pPr>
            <w:pStyle w:val="Heading1"/>
          </w:pPr>
          <w:r w:rsidRPr="00CF1A49">
            <w:t>Activities</w:t>
          </w:r>
        </w:p>
      </w:sdtContent>
    </w:sdt>
    <w:p w14:paraId="1B49A375" w14:textId="77777777" w:rsidR="00B51D1B" w:rsidRPr="006E1507" w:rsidRDefault="008067D6" w:rsidP="006E1507">
      <w:sdt>
        <w:sdtPr>
          <w:alias w:val="Enter activities description:"/>
          <w:tag w:val="Enter activities description:"/>
          <w:id w:val="1367566198"/>
          <w:placeholder>
            <w:docPart w:val="9AB1F8EFBB2F4CC4B9B05771AF6E0215"/>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F325A" w14:textId="77777777" w:rsidR="008067D6" w:rsidRDefault="008067D6" w:rsidP="0068194B">
      <w:r>
        <w:separator/>
      </w:r>
    </w:p>
    <w:p w14:paraId="006B900C" w14:textId="77777777" w:rsidR="008067D6" w:rsidRDefault="008067D6"/>
    <w:p w14:paraId="3981DED2" w14:textId="77777777" w:rsidR="008067D6" w:rsidRDefault="008067D6"/>
  </w:endnote>
  <w:endnote w:type="continuationSeparator" w:id="0">
    <w:p w14:paraId="38DE7F7F" w14:textId="77777777" w:rsidR="008067D6" w:rsidRDefault="008067D6" w:rsidP="0068194B">
      <w:r>
        <w:continuationSeparator/>
      </w:r>
    </w:p>
    <w:p w14:paraId="4ACDEF8C" w14:textId="77777777" w:rsidR="008067D6" w:rsidRDefault="008067D6"/>
    <w:p w14:paraId="596BA17A" w14:textId="77777777" w:rsidR="008067D6" w:rsidRDefault="008067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15740526"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E5AC7" w14:textId="77777777" w:rsidR="008067D6" w:rsidRDefault="008067D6" w:rsidP="0068194B">
      <w:r>
        <w:separator/>
      </w:r>
    </w:p>
    <w:p w14:paraId="322D6AA5" w14:textId="77777777" w:rsidR="008067D6" w:rsidRDefault="008067D6"/>
    <w:p w14:paraId="13611A6E" w14:textId="77777777" w:rsidR="008067D6" w:rsidRDefault="008067D6"/>
  </w:footnote>
  <w:footnote w:type="continuationSeparator" w:id="0">
    <w:p w14:paraId="1768F421" w14:textId="77777777" w:rsidR="008067D6" w:rsidRDefault="008067D6" w:rsidP="0068194B">
      <w:r>
        <w:continuationSeparator/>
      </w:r>
    </w:p>
    <w:p w14:paraId="306A5514" w14:textId="77777777" w:rsidR="008067D6" w:rsidRDefault="008067D6"/>
    <w:p w14:paraId="7A4EB7DB" w14:textId="77777777" w:rsidR="008067D6" w:rsidRDefault="008067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BB423"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7D29BB7" wp14:editId="75AC959E">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CACF931"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476877202">
    <w:abstractNumId w:val="9"/>
  </w:num>
  <w:num w:numId="2" w16cid:durableId="378092736">
    <w:abstractNumId w:val="8"/>
  </w:num>
  <w:num w:numId="3" w16cid:durableId="1953247163">
    <w:abstractNumId w:val="7"/>
  </w:num>
  <w:num w:numId="4" w16cid:durableId="2095659089">
    <w:abstractNumId w:val="6"/>
  </w:num>
  <w:num w:numId="5" w16cid:durableId="606625237">
    <w:abstractNumId w:val="10"/>
  </w:num>
  <w:num w:numId="6" w16cid:durableId="1760516617">
    <w:abstractNumId w:val="3"/>
  </w:num>
  <w:num w:numId="7" w16cid:durableId="1053113922">
    <w:abstractNumId w:val="11"/>
  </w:num>
  <w:num w:numId="8" w16cid:durableId="676888574">
    <w:abstractNumId w:val="2"/>
  </w:num>
  <w:num w:numId="9" w16cid:durableId="1572157076">
    <w:abstractNumId w:val="12"/>
  </w:num>
  <w:num w:numId="10" w16cid:durableId="540480269">
    <w:abstractNumId w:val="5"/>
  </w:num>
  <w:num w:numId="11" w16cid:durableId="1810125546">
    <w:abstractNumId w:val="4"/>
  </w:num>
  <w:num w:numId="12" w16cid:durableId="1240138813">
    <w:abstractNumId w:val="1"/>
  </w:num>
  <w:num w:numId="13" w16cid:durableId="205878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9D"/>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42E30"/>
    <w:rsid w:val="00163668"/>
    <w:rsid w:val="00171566"/>
    <w:rsid w:val="00174676"/>
    <w:rsid w:val="001755A8"/>
    <w:rsid w:val="00184014"/>
    <w:rsid w:val="00192008"/>
    <w:rsid w:val="00193315"/>
    <w:rsid w:val="001C0E68"/>
    <w:rsid w:val="001C4B6F"/>
    <w:rsid w:val="001D0BF1"/>
    <w:rsid w:val="001E3120"/>
    <w:rsid w:val="001E74A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76A1D"/>
    <w:rsid w:val="003A0632"/>
    <w:rsid w:val="003A30E5"/>
    <w:rsid w:val="003A6ADF"/>
    <w:rsid w:val="003B5928"/>
    <w:rsid w:val="003D380F"/>
    <w:rsid w:val="003E160D"/>
    <w:rsid w:val="003F1D5F"/>
    <w:rsid w:val="00405128"/>
    <w:rsid w:val="00406CFF"/>
    <w:rsid w:val="00416B25"/>
    <w:rsid w:val="00420592"/>
    <w:rsid w:val="004319E0"/>
    <w:rsid w:val="004379BF"/>
    <w:rsid w:val="00437E8C"/>
    <w:rsid w:val="00440225"/>
    <w:rsid w:val="00465AC1"/>
    <w:rsid w:val="004726BC"/>
    <w:rsid w:val="00474105"/>
    <w:rsid w:val="00480E6E"/>
    <w:rsid w:val="00486277"/>
    <w:rsid w:val="00494CF6"/>
    <w:rsid w:val="00495F8D"/>
    <w:rsid w:val="004A1FAE"/>
    <w:rsid w:val="004A32FF"/>
    <w:rsid w:val="004B06EB"/>
    <w:rsid w:val="004B6AD0"/>
    <w:rsid w:val="004C2D5D"/>
    <w:rsid w:val="004C33E1"/>
    <w:rsid w:val="004D227A"/>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6E2970"/>
    <w:rsid w:val="00712D8B"/>
    <w:rsid w:val="0071392B"/>
    <w:rsid w:val="007273B7"/>
    <w:rsid w:val="00733E0A"/>
    <w:rsid w:val="0074403D"/>
    <w:rsid w:val="00746D44"/>
    <w:rsid w:val="007538DC"/>
    <w:rsid w:val="00757803"/>
    <w:rsid w:val="0079206B"/>
    <w:rsid w:val="00796076"/>
    <w:rsid w:val="007C0566"/>
    <w:rsid w:val="007C606B"/>
    <w:rsid w:val="007E6A61"/>
    <w:rsid w:val="00801140"/>
    <w:rsid w:val="00803404"/>
    <w:rsid w:val="008067D6"/>
    <w:rsid w:val="008119CE"/>
    <w:rsid w:val="00834955"/>
    <w:rsid w:val="00855B59"/>
    <w:rsid w:val="00860461"/>
    <w:rsid w:val="0086487C"/>
    <w:rsid w:val="008708B6"/>
    <w:rsid w:val="00870B20"/>
    <w:rsid w:val="008829F8"/>
    <w:rsid w:val="00885897"/>
    <w:rsid w:val="008A6538"/>
    <w:rsid w:val="008C7056"/>
    <w:rsid w:val="008F00F4"/>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A5F20"/>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02F7"/>
    <w:rsid w:val="00AB32F8"/>
    <w:rsid w:val="00AB610B"/>
    <w:rsid w:val="00AC729D"/>
    <w:rsid w:val="00AD360E"/>
    <w:rsid w:val="00AD40FB"/>
    <w:rsid w:val="00AD782D"/>
    <w:rsid w:val="00AE6CDC"/>
    <w:rsid w:val="00AE7650"/>
    <w:rsid w:val="00B05E9D"/>
    <w:rsid w:val="00B10EBE"/>
    <w:rsid w:val="00B17E6E"/>
    <w:rsid w:val="00B236F1"/>
    <w:rsid w:val="00B4183B"/>
    <w:rsid w:val="00B50F99"/>
    <w:rsid w:val="00B51D1B"/>
    <w:rsid w:val="00B540F4"/>
    <w:rsid w:val="00B60FD0"/>
    <w:rsid w:val="00B622DF"/>
    <w:rsid w:val="00B6332A"/>
    <w:rsid w:val="00B73B88"/>
    <w:rsid w:val="00B766E3"/>
    <w:rsid w:val="00B81760"/>
    <w:rsid w:val="00B821B5"/>
    <w:rsid w:val="00B8494C"/>
    <w:rsid w:val="00BA0D22"/>
    <w:rsid w:val="00BA1546"/>
    <w:rsid w:val="00BB4E51"/>
    <w:rsid w:val="00BD431F"/>
    <w:rsid w:val="00BE423E"/>
    <w:rsid w:val="00BF61AC"/>
    <w:rsid w:val="00C47FA6"/>
    <w:rsid w:val="00C57FC6"/>
    <w:rsid w:val="00C66A7D"/>
    <w:rsid w:val="00C779DA"/>
    <w:rsid w:val="00C814F7"/>
    <w:rsid w:val="00CA4B4D"/>
    <w:rsid w:val="00CA58C8"/>
    <w:rsid w:val="00CB35C3"/>
    <w:rsid w:val="00CB749A"/>
    <w:rsid w:val="00CD323D"/>
    <w:rsid w:val="00CE4030"/>
    <w:rsid w:val="00CE64B3"/>
    <w:rsid w:val="00CF1A49"/>
    <w:rsid w:val="00D0630C"/>
    <w:rsid w:val="00D243A9"/>
    <w:rsid w:val="00D305E5"/>
    <w:rsid w:val="00D37CD3"/>
    <w:rsid w:val="00D603F8"/>
    <w:rsid w:val="00D66A52"/>
    <w:rsid w:val="00D66EFA"/>
    <w:rsid w:val="00D72A2D"/>
    <w:rsid w:val="00D9521A"/>
    <w:rsid w:val="00DA3914"/>
    <w:rsid w:val="00DA59AA"/>
    <w:rsid w:val="00DB6915"/>
    <w:rsid w:val="00DB7E1E"/>
    <w:rsid w:val="00DC0561"/>
    <w:rsid w:val="00DC0B7A"/>
    <w:rsid w:val="00DC1B78"/>
    <w:rsid w:val="00DC2A2F"/>
    <w:rsid w:val="00DC600B"/>
    <w:rsid w:val="00DE0FAA"/>
    <w:rsid w:val="00DE136D"/>
    <w:rsid w:val="00DE6534"/>
    <w:rsid w:val="00DF4D6C"/>
    <w:rsid w:val="00E01923"/>
    <w:rsid w:val="00E14498"/>
    <w:rsid w:val="00E16EE9"/>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04D91"/>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 w:val="00FF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AFB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E9D"/>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175DE908C24EDCBEDECD90965DA47D"/>
        <w:category>
          <w:name w:val="General"/>
          <w:gallery w:val="placeholder"/>
        </w:category>
        <w:types>
          <w:type w:val="bbPlcHdr"/>
        </w:types>
        <w:behaviors>
          <w:behavior w:val="content"/>
        </w:behaviors>
        <w:guid w:val="{A5C1C2D0-3A20-48A2-A74B-53882CD6DFD3}"/>
      </w:docPartPr>
      <w:docPartBody>
        <w:p w:rsidR="004A5566" w:rsidRDefault="0081402C">
          <w:pPr>
            <w:pStyle w:val="5C175DE908C24EDCBEDECD90965DA47D"/>
          </w:pPr>
          <w:r w:rsidRPr="00CF1A49">
            <w:t>To replace this text with your own, just click it and start typing. Briefly state your career objective, or summarize what makes you stand out. Use language from the job description as keywords.</w:t>
          </w:r>
        </w:p>
      </w:docPartBody>
    </w:docPart>
    <w:docPart>
      <w:docPartPr>
        <w:name w:val="DB7D99FE93E5455C85EDA7EDE12A3E81"/>
        <w:category>
          <w:name w:val="General"/>
          <w:gallery w:val="placeholder"/>
        </w:category>
        <w:types>
          <w:type w:val="bbPlcHdr"/>
        </w:types>
        <w:behaviors>
          <w:behavior w:val="content"/>
        </w:behaviors>
        <w:guid w:val="{BCBE995B-DB97-4729-9768-25FCE22EB750}"/>
      </w:docPartPr>
      <w:docPartBody>
        <w:p w:rsidR="004A5566" w:rsidRDefault="0081402C">
          <w:pPr>
            <w:pStyle w:val="DB7D99FE93E5455C85EDA7EDE12A3E81"/>
          </w:pPr>
          <w:r w:rsidRPr="00CF1A49">
            <w:t>Experience</w:t>
          </w:r>
        </w:p>
      </w:docPartBody>
    </w:docPart>
    <w:docPart>
      <w:docPartPr>
        <w:name w:val="F51D72983C1448E5B8D7072857744165"/>
        <w:category>
          <w:name w:val="General"/>
          <w:gallery w:val="placeholder"/>
        </w:category>
        <w:types>
          <w:type w:val="bbPlcHdr"/>
        </w:types>
        <w:behaviors>
          <w:behavior w:val="content"/>
        </w:behaviors>
        <w:guid w:val="{4A8398F3-503E-4A0D-8477-B9016B466BB3}"/>
      </w:docPartPr>
      <w:docPartBody>
        <w:p w:rsidR="004A5566" w:rsidRDefault="0081402C">
          <w:pPr>
            <w:pStyle w:val="F51D72983C1448E5B8D7072857744165"/>
          </w:pPr>
          <w:r w:rsidRPr="00CF1A49">
            <w:t>Education</w:t>
          </w:r>
        </w:p>
      </w:docPartBody>
    </w:docPart>
    <w:docPart>
      <w:docPartPr>
        <w:name w:val="E3E733E5DAE14DB2A43D778DEB09D878"/>
        <w:category>
          <w:name w:val="General"/>
          <w:gallery w:val="placeholder"/>
        </w:category>
        <w:types>
          <w:type w:val="bbPlcHdr"/>
        </w:types>
        <w:behaviors>
          <w:behavior w:val="content"/>
        </w:behaviors>
        <w:guid w:val="{887173FE-689C-45AA-B9EB-FEC42BF34AB5}"/>
      </w:docPartPr>
      <w:docPartBody>
        <w:p w:rsidR="004A5566" w:rsidRDefault="0081402C">
          <w:pPr>
            <w:pStyle w:val="E3E733E5DAE14DB2A43D778DEB09D878"/>
          </w:pPr>
          <w:r w:rsidRPr="00CF1A49">
            <w:t>Skills</w:t>
          </w:r>
        </w:p>
      </w:docPartBody>
    </w:docPart>
    <w:docPart>
      <w:docPartPr>
        <w:name w:val="E0904425BFF5474FBF061D8B6E46C679"/>
        <w:category>
          <w:name w:val="General"/>
          <w:gallery w:val="placeholder"/>
        </w:category>
        <w:types>
          <w:type w:val="bbPlcHdr"/>
        </w:types>
        <w:behaviors>
          <w:behavior w:val="content"/>
        </w:behaviors>
        <w:guid w:val="{73DD33C9-8C77-4852-ADD8-B72E4680CF19}"/>
      </w:docPartPr>
      <w:docPartBody>
        <w:p w:rsidR="004A5566" w:rsidRDefault="0081402C">
          <w:pPr>
            <w:pStyle w:val="E0904425BFF5474FBF061D8B6E46C679"/>
          </w:pPr>
          <w:r w:rsidRPr="00CF1A49">
            <w:t>Activities</w:t>
          </w:r>
        </w:p>
      </w:docPartBody>
    </w:docPart>
    <w:docPart>
      <w:docPartPr>
        <w:name w:val="9AB1F8EFBB2F4CC4B9B05771AF6E0215"/>
        <w:category>
          <w:name w:val="General"/>
          <w:gallery w:val="placeholder"/>
        </w:category>
        <w:types>
          <w:type w:val="bbPlcHdr"/>
        </w:types>
        <w:behaviors>
          <w:behavior w:val="content"/>
        </w:behaviors>
        <w:guid w:val="{3F877B61-866A-4341-9C5F-F38B977B5D06}"/>
      </w:docPartPr>
      <w:docPartBody>
        <w:p w:rsidR="004A5566" w:rsidRDefault="0081402C">
          <w:pPr>
            <w:pStyle w:val="9AB1F8EFBB2F4CC4B9B05771AF6E0215"/>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49"/>
    <w:rsid w:val="001E62E2"/>
    <w:rsid w:val="003B0D49"/>
    <w:rsid w:val="004A5566"/>
    <w:rsid w:val="004D4509"/>
    <w:rsid w:val="00814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0E5D97058DD3443FA349A6F73A50E255">
    <w:name w:val="0E5D97058DD3443FA349A6F73A50E255"/>
  </w:style>
  <w:style w:type="paragraph" w:customStyle="1" w:styleId="5C175DE908C24EDCBEDECD90965DA47D">
    <w:name w:val="5C175DE908C24EDCBEDECD90965DA47D"/>
  </w:style>
  <w:style w:type="paragraph" w:customStyle="1" w:styleId="DB7D99FE93E5455C85EDA7EDE12A3E81">
    <w:name w:val="DB7D99FE93E5455C85EDA7EDE12A3E81"/>
  </w:style>
  <w:style w:type="character" w:styleId="SubtleReference">
    <w:name w:val="Subtle Reference"/>
    <w:basedOn w:val="DefaultParagraphFont"/>
    <w:uiPriority w:val="10"/>
    <w:qFormat/>
    <w:rPr>
      <w:b/>
      <w:caps w:val="0"/>
      <w:smallCaps/>
      <w:color w:val="595959" w:themeColor="text1" w:themeTint="A6"/>
    </w:rPr>
  </w:style>
  <w:style w:type="paragraph" w:customStyle="1" w:styleId="F51D72983C1448E5B8D7072857744165">
    <w:name w:val="F51D72983C1448E5B8D7072857744165"/>
  </w:style>
  <w:style w:type="paragraph" w:customStyle="1" w:styleId="E3E733E5DAE14DB2A43D778DEB09D878">
    <w:name w:val="E3E733E5DAE14DB2A43D778DEB09D878"/>
  </w:style>
  <w:style w:type="paragraph" w:customStyle="1" w:styleId="E0904425BFF5474FBF061D8B6E46C679">
    <w:name w:val="E0904425BFF5474FBF061D8B6E46C679"/>
  </w:style>
  <w:style w:type="paragraph" w:customStyle="1" w:styleId="9AB1F8EFBB2F4CC4B9B05771AF6E0215">
    <w:name w:val="9AB1F8EFBB2F4CC4B9B05771AF6E0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2022-04-18T14:45:00Z</dcterms:created>
  <dcterms:modified xsi:type="dcterms:W3CDTF">2022-05-24T11:26:00Z</dcterms:modified>
  <cp:category/>
</cp:coreProperties>
</file>